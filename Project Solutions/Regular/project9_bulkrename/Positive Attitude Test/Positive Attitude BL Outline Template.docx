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F2F2" w14:textId="1BCB2708" w:rsidR="00B076F1" w:rsidRDefault="005E0DA5" w:rsidP="00B076F1">
      <w:pPr>
        <w:rPr>
          <w:b/>
          <w:bCs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Positive Attitude</w:t>
      </w:r>
      <w:r w:rsidR="00B076F1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</w:t>
      </w:r>
      <w:r w:rsidR="00B076F1">
        <w:rPr>
          <w:b/>
          <w:bCs/>
        </w:rPr>
        <w:t>- </w:t>
      </w:r>
      <w:r w:rsidR="00D87CF4">
        <w:rPr>
          <w:b/>
          <w:bCs/>
        </w:rPr>
        <w:t>L</w:t>
      </w:r>
      <w:r w:rsidR="00B076F1">
        <w:rPr>
          <w:b/>
          <w:bCs/>
        </w:rPr>
        <w:t>L</w:t>
      </w:r>
      <w:r w:rsidR="00B076F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94BF6BF" w14:textId="77777777" w:rsidR="00B076F1" w:rsidRDefault="00B076F1" w:rsidP="00B076F1">
      <w:r>
        <w:t>Day 2</w:t>
      </w:r>
    </w:p>
    <w:p w14:paraId="4245C624" w14:textId="5E0D2A37" w:rsidR="00B076F1" w:rsidRDefault="00B076F1" w:rsidP="00B076F1">
      <w:r>
        <w:t xml:space="preserve">The next step to creating your presentation to teach others about </w:t>
      </w:r>
      <w:r w:rsidR="004103F6">
        <w:t>time</w:t>
      </w:r>
      <w:r>
        <w:t xml:space="preserve"> </w:t>
      </w:r>
      <w:r w:rsidR="004103F6">
        <w:t>management</w:t>
      </w:r>
      <w:r>
        <w:t xml:space="preserve"> is to make an outline. Today’s task is to create an outline that you will use to make a PowerPoint tomorrow. </w:t>
      </w:r>
      <w:r w:rsidR="00D84A39">
        <w:t xml:space="preserve">Use the template below the instructions to help you. </w:t>
      </w:r>
    </w:p>
    <w:p w14:paraId="4CD7D88A" w14:textId="721AD3D5" w:rsidR="00D84A39" w:rsidRPr="00D84A39" w:rsidRDefault="00D84A39" w:rsidP="00B076F1">
      <w:pPr>
        <w:rPr>
          <w:b/>
          <w:bCs/>
        </w:rPr>
      </w:pPr>
      <w:r w:rsidRPr="00D84A39">
        <w:rPr>
          <w:b/>
          <w:bCs/>
        </w:rPr>
        <w:t>Part 1</w:t>
      </w:r>
    </w:p>
    <w:p w14:paraId="2A039BF9" w14:textId="77777777" w:rsidR="009F3EB6" w:rsidRDefault="009F3EB6" w:rsidP="00A41F08">
      <w:pPr>
        <w:pStyle w:val="ListParagraph"/>
        <w:numPr>
          <w:ilvl w:val="0"/>
          <w:numId w:val="11"/>
        </w:numPr>
      </w:pPr>
      <w:r>
        <w:t xml:space="preserve">Go to the document you worked on yesterday. Before opening it, click the three dots next to the name of the document. Click on </w:t>
      </w:r>
      <w:r>
        <w:rPr>
          <w:b/>
          <w:bCs/>
        </w:rPr>
        <w:t xml:space="preserve">Open In Sharepoint. </w:t>
      </w:r>
      <w:r>
        <w:t>This should bring you to the Internet. Open the document in this tab.</w:t>
      </w:r>
    </w:p>
    <w:p w14:paraId="1F415FC4" w14:textId="6766B4F4" w:rsidR="009F3EB6" w:rsidRDefault="009F3EB6" w:rsidP="00A41F08">
      <w:pPr>
        <w:pStyle w:val="ListParagraph"/>
        <w:numPr>
          <w:ilvl w:val="0"/>
          <w:numId w:val="11"/>
        </w:numPr>
      </w:pPr>
      <w:r>
        <w:t xml:space="preserve">Go back to Teams but do not close this internet tab completely. </w:t>
      </w:r>
    </w:p>
    <w:p w14:paraId="5533591C" w14:textId="5E3BDF1F" w:rsidR="00D84A39" w:rsidRDefault="00D84A39" w:rsidP="00A41F08">
      <w:pPr>
        <w:pStyle w:val="ListParagraph"/>
        <w:numPr>
          <w:ilvl w:val="0"/>
          <w:numId w:val="11"/>
        </w:numPr>
      </w:pPr>
      <w:r>
        <w:t xml:space="preserve">In the document </w:t>
      </w:r>
      <w:r w:rsidR="00D47285">
        <w:t>find the word</w:t>
      </w:r>
      <w:r>
        <w:t xml:space="preserve"> </w:t>
      </w:r>
      <w:r w:rsidR="00D47285" w:rsidRPr="00D47285">
        <w:rPr>
          <w:b/>
          <w:bCs/>
        </w:rPr>
        <w:t>T</w:t>
      </w:r>
      <w:r w:rsidRPr="00D47285">
        <w:rPr>
          <w:b/>
          <w:bCs/>
        </w:rPr>
        <w:t>itle</w:t>
      </w:r>
      <w:r>
        <w:t xml:space="preserve"> at the top</w:t>
      </w:r>
      <w:r w:rsidR="00D47285">
        <w:t xml:space="preserve">. Delete this word and put the name of </w:t>
      </w:r>
      <w:r w:rsidR="002206D3">
        <w:t>the title of your document there instead</w:t>
      </w:r>
      <w:r>
        <w:t>. This title should be creative and include the words “</w:t>
      </w:r>
      <w:r w:rsidR="005E0DA5">
        <w:t>Positive Attitude</w:t>
      </w:r>
      <w:r>
        <w:t xml:space="preserve">.” </w:t>
      </w:r>
    </w:p>
    <w:p w14:paraId="580F5EF7" w14:textId="6F7AE128" w:rsidR="00B076F1" w:rsidRPr="00D87CF4" w:rsidRDefault="00D84A39" w:rsidP="00A41F08">
      <w:pPr>
        <w:pStyle w:val="ListParagraph"/>
        <w:numPr>
          <w:ilvl w:val="0"/>
          <w:numId w:val="11"/>
        </w:numPr>
      </w:pPr>
      <w:r>
        <w:t xml:space="preserve">Underneath the title, </w:t>
      </w:r>
      <w:r w:rsidR="00D47285">
        <w:t>delete</w:t>
      </w:r>
      <w:r>
        <w:t xml:space="preserve"> the words</w:t>
      </w:r>
      <w:r>
        <w:rPr>
          <w:b/>
          <w:bCs/>
        </w:rPr>
        <w:t>: Your Name</w:t>
      </w:r>
      <w:r w:rsidR="00D47285">
        <w:rPr>
          <w:b/>
          <w:bCs/>
        </w:rPr>
        <w:t xml:space="preserve"> </w:t>
      </w:r>
      <w:r w:rsidR="00D47285">
        <w:t xml:space="preserve">and type your name there instead. </w:t>
      </w:r>
    </w:p>
    <w:p w14:paraId="432B32E7" w14:textId="77777777" w:rsidR="00D87CF4" w:rsidRPr="00D87CF4" w:rsidRDefault="00D87CF4" w:rsidP="00D87CF4">
      <w:pPr>
        <w:ind w:left="360"/>
      </w:pPr>
    </w:p>
    <w:p w14:paraId="0C6EBB61" w14:textId="41EE59DB" w:rsidR="0045164B" w:rsidRPr="00D87CF4" w:rsidRDefault="0045164B" w:rsidP="0045164B">
      <w:pPr>
        <w:rPr>
          <w:b/>
          <w:bCs/>
        </w:rPr>
      </w:pPr>
      <w:r w:rsidRPr="00D87CF4">
        <w:rPr>
          <w:b/>
          <w:bCs/>
        </w:rPr>
        <w:t>Part 2</w:t>
      </w:r>
    </w:p>
    <w:p w14:paraId="2E21DF2B" w14:textId="591BF8E8" w:rsidR="0045164B" w:rsidRDefault="0045164B" w:rsidP="00A41F08">
      <w:pPr>
        <w:pStyle w:val="ListParagraph"/>
        <w:numPr>
          <w:ilvl w:val="0"/>
          <w:numId w:val="12"/>
        </w:numPr>
      </w:pPr>
      <w:r>
        <w:t xml:space="preserve">Find </w:t>
      </w:r>
      <w:r>
        <w:rPr>
          <w:b/>
          <w:bCs/>
        </w:rPr>
        <w:t xml:space="preserve">Slide 2 </w:t>
      </w:r>
      <w:r>
        <w:t xml:space="preserve">in Bold Print. </w:t>
      </w:r>
    </w:p>
    <w:p w14:paraId="6A3E7C42" w14:textId="0E841D52" w:rsidR="0045164B" w:rsidRPr="00791715" w:rsidRDefault="0045164B" w:rsidP="00A41F08">
      <w:pPr>
        <w:pStyle w:val="ListParagraph"/>
        <w:numPr>
          <w:ilvl w:val="0"/>
          <w:numId w:val="12"/>
        </w:numPr>
      </w:pPr>
      <w:r>
        <w:t xml:space="preserve">Next to </w:t>
      </w:r>
      <w:r w:rsidRPr="047E9503">
        <w:rPr>
          <w:b/>
          <w:bCs/>
        </w:rPr>
        <w:t xml:space="preserve">A. </w:t>
      </w:r>
      <w:r w:rsidR="00BB523A">
        <w:t xml:space="preserve">Delete the word </w:t>
      </w:r>
      <w:r w:rsidR="00BB523A" w:rsidRPr="047E9503">
        <w:rPr>
          <w:b/>
          <w:bCs/>
        </w:rPr>
        <w:t xml:space="preserve">Question </w:t>
      </w:r>
      <w:r w:rsidR="00BB523A">
        <w:t>that is already there. T</w:t>
      </w:r>
      <w:r>
        <w:t xml:space="preserve">ype the first question from part 2 of the document you worked on yesterday. This Should say </w:t>
      </w:r>
      <w:r w:rsidR="005E0DA5" w:rsidRPr="005E0DA5">
        <w:rPr>
          <w:b/>
          <w:bCs/>
        </w:rPr>
        <w:t>What is a positive attitude?</w:t>
      </w:r>
    </w:p>
    <w:p w14:paraId="7A31E35D" w14:textId="5AD1D06B" w:rsidR="0045164B" w:rsidRDefault="00333C10" w:rsidP="00A41F08">
      <w:pPr>
        <w:pStyle w:val="ListParagraph"/>
        <w:numPr>
          <w:ilvl w:val="0"/>
          <w:numId w:val="12"/>
        </w:numPr>
      </w:pPr>
      <w:r>
        <w:t xml:space="preserve">Next to </w:t>
      </w:r>
      <w:r w:rsidR="0045164B">
        <w:rPr>
          <w:b/>
          <w:bCs/>
        </w:rPr>
        <w:t>B.</w:t>
      </w:r>
      <w:r w:rsidR="00BB523A">
        <w:rPr>
          <w:b/>
          <w:bCs/>
        </w:rPr>
        <w:t xml:space="preserve"> </w:t>
      </w:r>
      <w:r w:rsidR="00BB523A">
        <w:t xml:space="preserve">Delete the word </w:t>
      </w:r>
      <w:r w:rsidR="00BB523A">
        <w:rPr>
          <w:b/>
          <w:bCs/>
        </w:rPr>
        <w:t xml:space="preserve">Answer </w:t>
      </w:r>
      <w:r w:rsidR="00BB523A">
        <w:t>that is already there.</w:t>
      </w:r>
      <w:r w:rsidR="0045164B" w:rsidRPr="00BB523A">
        <w:rPr>
          <w:b/>
          <w:bCs/>
        </w:rPr>
        <w:t xml:space="preserve"> </w:t>
      </w:r>
      <w:r w:rsidR="00BB523A">
        <w:t>T</w:t>
      </w:r>
      <w:r w:rsidR="0045164B">
        <w:t xml:space="preserve">ype the answer to part </w:t>
      </w:r>
      <w:r w:rsidR="00EB7002">
        <w:t>1</w:t>
      </w:r>
      <w:r w:rsidR="008D025C">
        <w:t xml:space="preserve"> from the document you worked on yesterday</w:t>
      </w:r>
      <w:r w:rsidR="0045164B">
        <w:t xml:space="preserve">. </w:t>
      </w:r>
    </w:p>
    <w:p w14:paraId="66EC5C7F" w14:textId="2586CA62" w:rsidR="0045164B" w:rsidRDefault="00D87CF4" w:rsidP="00A41F08">
      <w:pPr>
        <w:pStyle w:val="ListParagraph"/>
        <w:numPr>
          <w:ilvl w:val="0"/>
          <w:numId w:val="12"/>
        </w:numPr>
      </w:pPr>
      <w:r>
        <w:t>Next to</w:t>
      </w:r>
      <w:r w:rsidR="0045164B">
        <w:t xml:space="preserve"> </w:t>
      </w:r>
      <w:r w:rsidR="0045164B">
        <w:rPr>
          <w:b/>
          <w:bCs/>
        </w:rPr>
        <w:t xml:space="preserve">C. </w:t>
      </w:r>
      <w:r w:rsidR="00BB523A">
        <w:t xml:space="preserve">Delete the word </w:t>
      </w:r>
      <w:r w:rsidR="00BB523A">
        <w:rPr>
          <w:b/>
          <w:bCs/>
        </w:rPr>
        <w:t xml:space="preserve">Picture </w:t>
      </w:r>
      <w:r w:rsidR="00BB523A">
        <w:t xml:space="preserve">that is already there. </w:t>
      </w:r>
      <w:r w:rsidR="009F0566">
        <w:t xml:space="preserve">Enter the picture from part </w:t>
      </w:r>
      <w:r w:rsidR="00EB7002">
        <w:t>2</w:t>
      </w:r>
      <w:r w:rsidR="009F0566">
        <w:t xml:space="preserve"> of the document you worked on yesterday.</w:t>
      </w:r>
    </w:p>
    <w:p w14:paraId="6FFA0A6F" w14:textId="3A87B8FD" w:rsidR="0045164B" w:rsidRDefault="0045164B" w:rsidP="0045164B"/>
    <w:p w14:paraId="03D0A1BF" w14:textId="769F9FD9" w:rsidR="00D87CF4" w:rsidRPr="00D87CF4" w:rsidRDefault="00D87CF4" w:rsidP="0045164B">
      <w:pPr>
        <w:rPr>
          <w:b/>
          <w:bCs/>
        </w:rPr>
      </w:pPr>
      <w:r w:rsidRPr="00D87CF4">
        <w:rPr>
          <w:b/>
          <w:bCs/>
        </w:rPr>
        <w:t>Part 3</w:t>
      </w:r>
    </w:p>
    <w:p w14:paraId="0A28CF46" w14:textId="1CB19039" w:rsidR="004B49B2" w:rsidRDefault="004B49B2" w:rsidP="00A41F08">
      <w:pPr>
        <w:pStyle w:val="ListParagraph"/>
        <w:numPr>
          <w:ilvl w:val="0"/>
          <w:numId w:val="13"/>
        </w:numPr>
      </w:pPr>
      <w:r>
        <w:t xml:space="preserve">Find </w:t>
      </w:r>
      <w:r>
        <w:rPr>
          <w:b/>
          <w:bCs/>
        </w:rPr>
        <w:t xml:space="preserve">Slide 3 </w:t>
      </w:r>
      <w:r>
        <w:t xml:space="preserve">in Bold Print. </w:t>
      </w:r>
    </w:p>
    <w:p w14:paraId="6336645A" w14:textId="309100BD" w:rsidR="00EC29F1" w:rsidRPr="00EC29F1" w:rsidRDefault="004B49B2" w:rsidP="00014594">
      <w:pPr>
        <w:pStyle w:val="ListParagraph"/>
        <w:numPr>
          <w:ilvl w:val="0"/>
          <w:numId w:val="13"/>
        </w:numPr>
      </w:pPr>
      <w:r>
        <w:t xml:space="preserve">Next to </w:t>
      </w:r>
      <w:r w:rsidRPr="00EC29F1">
        <w:rPr>
          <w:b/>
          <w:bCs/>
        </w:rPr>
        <w:t xml:space="preserve">A. </w:t>
      </w:r>
      <w:r w:rsidR="00BB523A">
        <w:t xml:space="preserve">Delete the word </w:t>
      </w:r>
      <w:r w:rsidR="00BB523A" w:rsidRPr="00EC29F1">
        <w:rPr>
          <w:b/>
          <w:bCs/>
        </w:rPr>
        <w:t xml:space="preserve">Question </w:t>
      </w:r>
      <w:r w:rsidR="00BB523A">
        <w:t>that is already there. T</w:t>
      </w:r>
      <w:r>
        <w:t>ype the second question from part 2 of the document you worked on yesterday.</w:t>
      </w:r>
      <w:r w:rsidR="00E72B3E" w:rsidRPr="00EC29F1">
        <w:rPr>
          <w:b/>
          <w:bCs/>
        </w:rPr>
        <w:t xml:space="preserve"> </w:t>
      </w:r>
      <w:r w:rsidR="00E72B3E">
        <w:t xml:space="preserve">This should say </w:t>
      </w:r>
      <w:r w:rsidR="00EC29F1" w:rsidRPr="00EC29F1">
        <w:rPr>
          <w:b/>
          <w:bCs/>
        </w:rPr>
        <w:t xml:space="preserve">What are the benefits of </w:t>
      </w:r>
      <w:r w:rsidR="000E5BDD">
        <w:rPr>
          <w:b/>
          <w:bCs/>
        </w:rPr>
        <w:t>a</w:t>
      </w:r>
      <w:r w:rsidR="00EC29F1" w:rsidRPr="00EC29F1">
        <w:rPr>
          <w:b/>
          <w:bCs/>
        </w:rPr>
        <w:t xml:space="preserve"> </w:t>
      </w:r>
      <w:r w:rsidR="005E0DA5">
        <w:rPr>
          <w:b/>
          <w:bCs/>
        </w:rPr>
        <w:t>positive attitude</w:t>
      </w:r>
      <w:r w:rsidR="00EC29F1" w:rsidRPr="00EC29F1">
        <w:rPr>
          <w:b/>
          <w:bCs/>
        </w:rPr>
        <w:t>?</w:t>
      </w:r>
    </w:p>
    <w:p w14:paraId="6EE1953A" w14:textId="15727670" w:rsidR="004B49B2" w:rsidRDefault="004B49B2" w:rsidP="00014594">
      <w:pPr>
        <w:pStyle w:val="ListParagraph"/>
        <w:numPr>
          <w:ilvl w:val="0"/>
          <w:numId w:val="13"/>
        </w:numPr>
      </w:pPr>
      <w:r>
        <w:t xml:space="preserve">Next to </w:t>
      </w:r>
      <w:r w:rsidRPr="00EC29F1">
        <w:rPr>
          <w:b/>
          <w:bCs/>
        </w:rPr>
        <w:t>B.</w:t>
      </w:r>
      <w:r w:rsidR="00DB1B5E" w:rsidRPr="00EC29F1">
        <w:rPr>
          <w:b/>
          <w:bCs/>
        </w:rPr>
        <w:t xml:space="preserve"> </w:t>
      </w:r>
      <w:r w:rsidR="00DB1B5E">
        <w:t xml:space="preserve">Delete the word </w:t>
      </w:r>
      <w:r w:rsidR="00DB1B5E" w:rsidRPr="00EC29F1">
        <w:rPr>
          <w:b/>
          <w:bCs/>
        </w:rPr>
        <w:t xml:space="preserve">Answer </w:t>
      </w:r>
      <w:r w:rsidR="00DB1B5E">
        <w:t>that is already there.</w:t>
      </w:r>
      <w:r w:rsidRPr="00EC29F1">
        <w:rPr>
          <w:b/>
          <w:bCs/>
        </w:rPr>
        <w:t xml:space="preserve"> </w:t>
      </w:r>
      <w:r w:rsidR="00DB1B5E">
        <w:t>T</w:t>
      </w:r>
      <w:r>
        <w:t xml:space="preserve">ype the answer to part </w:t>
      </w:r>
      <w:r w:rsidR="00EB7002">
        <w:t>1</w:t>
      </w:r>
      <w:r w:rsidR="008D025C">
        <w:t xml:space="preserve"> from the document you worked on yesterday</w:t>
      </w:r>
      <w:r>
        <w:t xml:space="preserve">. </w:t>
      </w:r>
    </w:p>
    <w:p w14:paraId="6988676A" w14:textId="44F26B42" w:rsidR="0045164B" w:rsidRDefault="004B49B2" w:rsidP="00A41F08">
      <w:pPr>
        <w:pStyle w:val="ListParagraph"/>
        <w:numPr>
          <w:ilvl w:val="0"/>
          <w:numId w:val="13"/>
        </w:numPr>
      </w:pPr>
      <w:r>
        <w:t xml:space="preserve">Next to </w:t>
      </w:r>
      <w:r>
        <w:rPr>
          <w:b/>
          <w:bCs/>
        </w:rPr>
        <w:t xml:space="preserve">C. </w:t>
      </w:r>
      <w:r w:rsidR="00DB1B5E">
        <w:t xml:space="preserve">Delete the word </w:t>
      </w:r>
      <w:r w:rsidR="00DB1B5E">
        <w:rPr>
          <w:b/>
          <w:bCs/>
        </w:rPr>
        <w:t xml:space="preserve">Picture </w:t>
      </w:r>
      <w:r w:rsidR="00DB1B5E">
        <w:t xml:space="preserve">that is already there. </w:t>
      </w:r>
      <w:r w:rsidR="009F0566">
        <w:t xml:space="preserve">Enter the picture from part </w:t>
      </w:r>
      <w:r w:rsidR="00EB7002">
        <w:t>2</w:t>
      </w:r>
      <w:r w:rsidR="009F0566">
        <w:t xml:space="preserve"> of the document you worked on yesterday.</w:t>
      </w:r>
    </w:p>
    <w:p w14:paraId="256A86E8" w14:textId="02C63379" w:rsidR="0045164B" w:rsidRDefault="0045164B" w:rsidP="0045164B"/>
    <w:p w14:paraId="76E4419D" w14:textId="77777777" w:rsidR="00E72B3E" w:rsidRPr="00D87CF4" w:rsidRDefault="00E72B3E" w:rsidP="00E72B3E">
      <w:pPr>
        <w:rPr>
          <w:b/>
          <w:bCs/>
        </w:rPr>
      </w:pPr>
      <w:r w:rsidRPr="00D87CF4">
        <w:rPr>
          <w:b/>
          <w:bCs/>
        </w:rPr>
        <w:t>Part 3</w:t>
      </w:r>
    </w:p>
    <w:p w14:paraId="2DB61E8B" w14:textId="23EFF825" w:rsidR="00E72B3E" w:rsidRDefault="00E72B3E" w:rsidP="00A41F08">
      <w:pPr>
        <w:pStyle w:val="ListParagraph"/>
        <w:numPr>
          <w:ilvl w:val="0"/>
          <w:numId w:val="14"/>
        </w:numPr>
      </w:pPr>
      <w:r>
        <w:t xml:space="preserve">Find </w:t>
      </w:r>
      <w:r>
        <w:rPr>
          <w:b/>
          <w:bCs/>
        </w:rPr>
        <w:t xml:space="preserve">Slide 4 </w:t>
      </w:r>
      <w:r>
        <w:t xml:space="preserve">in Bold Print. </w:t>
      </w:r>
    </w:p>
    <w:p w14:paraId="08B15D7C" w14:textId="09699C09" w:rsidR="0045164B" w:rsidRDefault="00E72B3E" w:rsidP="00A41F08">
      <w:pPr>
        <w:pStyle w:val="ListParagraph"/>
        <w:numPr>
          <w:ilvl w:val="0"/>
          <w:numId w:val="14"/>
        </w:numPr>
      </w:pPr>
      <w:r>
        <w:lastRenderedPageBreak/>
        <w:t xml:space="preserve">Next to </w:t>
      </w:r>
      <w:r>
        <w:rPr>
          <w:b/>
          <w:bCs/>
        </w:rPr>
        <w:t xml:space="preserve">B. </w:t>
      </w:r>
      <w:r w:rsidR="00BB523A">
        <w:t xml:space="preserve">Delete the word </w:t>
      </w:r>
      <w:r w:rsidR="00BB523A">
        <w:rPr>
          <w:b/>
          <w:bCs/>
        </w:rPr>
        <w:t xml:space="preserve">Question </w:t>
      </w:r>
      <w:r w:rsidR="00BB523A">
        <w:t xml:space="preserve">that is already there. Choose the best video from part </w:t>
      </w:r>
      <w:r w:rsidR="00EB7002">
        <w:t>3</w:t>
      </w:r>
      <w:r w:rsidR="00BB523A">
        <w:t xml:space="preserve"> from the document you worked on yesterday. Copy and paste the link. </w:t>
      </w:r>
    </w:p>
    <w:p w14:paraId="43FEF47D" w14:textId="26F640EE" w:rsidR="0045164B" w:rsidRDefault="0045164B" w:rsidP="0045164B"/>
    <w:p w14:paraId="6D1AD884" w14:textId="179397B9" w:rsidR="00DB1B5E" w:rsidRPr="00D87CF4" w:rsidRDefault="00DB1B5E" w:rsidP="00DB1B5E">
      <w:pPr>
        <w:rPr>
          <w:b/>
          <w:bCs/>
        </w:rPr>
      </w:pPr>
      <w:r w:rsidRPr="00D87CF4">
        <w:rPr>
          <w:b/>
          <w:bCs/>
        </w:rPr>
        <w:t xml:space="preserve">Part </w:t>
      </w:r>
      <w:r>
        <w:rPr>
          <w:b/>
          <w:bCs/>
        </w:rPr>
        <w:t>4</w:t>
      </w:r>
    </w:p>
    <w:p w14:paraId="39F12209" w14:textId="1A49611D" w:rsidR="00DB1B5E" w:rsidRDefault="00DB1B5E" w:rsidP="00A41F08">
      <w:pPr>
        <w:pStyle w:val="ListParagraph"/>
        <w:numPr>
          <w:ilvl w:val="0"/>
          <w:numId w:val="15"/>
        </w:numPr>
      </w:pPr>
      <w:r>
        <w:t xml:space="preserve">Find </w:t>
      </w:r>
      <w:r>
        <w:rPr>
          <w:b/>
          <w:bCs/>
        </w:rPr>
        <w:t xml:space="preserve">Slide 5 </w:t>
      </w:r>
      <w:r>
        <w:t xml:space="preserve">in Bold Print. </w:t>
      </w:r>
    </w:p>
    <w:p w14:paraId="72B38444" w14:textId="36E77B1A" w:rsidR="00DB1B5E" w:rsidRPr="00791715" w:rsidRDefault="00DB1B5E" w:rsidP="047E9503">
      <w:pPr>
        <w:pStyle w:val="ListParagraph"/>
        <w:numPr>
          <w:ilvl w:val="0"/>
          <w:numId w:val="15"/>
        </w:numPr>
      </w:pPr>
      <w:r>
        <w:t xml:space="preserve">Next to </w:t>
      </w:r>
      <w:r w:rsidRPr="047E9503">
        <w:rPr>
          <w:b/>
          <w:bCs/>
        </w:rPr>
        <w:t xml:space="preserve">A. </w:t>
      </w:r>
      <w:r>
        <w:t xml:space="preserve">Delete the word </w:t>
      </w:r>
      <w:r w:rsidRPr="047E9503">
        <w:rPr>
          <w:b/>
          <w:bCs/>
        </w:rPr>
        <w:t xml:space="preserve">Question </w:t>
      </w:r>
      <w:r>
        <w:t>that is already there. Type the third question from part 2 of the document you worked on yesterday.</w:t>
      </w:r>
      <w:r w:rsidRPr="047E9503">
        <w:rPr>
          <w:b/>
          <w:bCs/>
        </w:rPr>
        <w:t xml:space="preserve"> </w:t>
      </w:r>
      <w:r>
        <w:t xml:space="preserve">This should say </w:t>
      </w:r>
      <w:r w:rsidR="007700AE" w:rsidRPr="007700AE">
        <w:rPr>
          <w:b/>
          <w:bCs/>
        </w:rPr>
        <w:t xml:space="preserve">What are the consequences of </w:t>
      </w:r>
      <w:r w:rsidR="000E5BDD">
        <w:rPr>
          <w:b/>
          <w:bCs/>
        </w:rPr>
        <w:t>a negative</w:t>
      </w:r>
      <w:r w:rsidR="005E0DA5">
        <w:rPr>
          <w:b/>
          <w:bCs/>
        </w:rPr>
        <w:t xml:space="preserve"> attitude</w:t>
      </w:r>
      <w:r w:rsidR="007700AE" w:rsidRPr="007700AE">
        <w:rPr>
          <w:b/>
          <w:bCs/>
        </w:rPr>
        <w:t>?</w:t>
      </w:r>
    </w:p>
    <w:p w14:paraId="6BE60C1A" w14:textId="4BDFC8E9" w:rsidR="00DB1B5E" w:rsidRDefault="00DB1B5E" w:rsidP="00A41F08">
      <w:pPr>
        <w:pStyle w:val="ListParagraph"/>
        <w:numPr>
          <w:ilvl w:val="0"/>
          <w:numId w:val="15"/>
        </w:numPr>
      </w:pPr>
      <w:r>
        <w:t xml:space="preserve">Next to </w:t>
      </w:r>
      <w:r>
        <w:rPr>
          <w:b/>
          <w:bCs/>
        </w:rPr>
        <w:t xml:space="preserve">B. </w:t>
      </w:r>
      <w:r>
        <w:t xml:space="preserve">Delete the word </w:t>
      </w:r>
      <w:r>
        <w:rPr>
          <w:b/>
          <w:bCs/>
        </w:rPr>
        <w:t xml:space="preserve">Answer </w:t>
      </w:r>
      <w:r>
        <w:t>that is already there.</w:t>
      </w:r>
      <w:r w:rsidRPr="00DB1B5E">
        <w:rPr>
          <w:b/>
          <w:bCs/>
        </w:rPr>
        <w:t xml:space="preserve"> </w:t>
      </w:r>
      <w:r>
        <w:t xml:space="preserve">Type the answer to part </w:t>
      </w:r>
      <w:r w:rsidR="00EB7002">
        <w:t>1</w:t>
      </w:r>
      <w:r w:rsidR="008D025C">
        <w:t xml:space="preserve"> from the document you worked on yesterday</w:t>
      </w:r>
      <w:r>
        <w:t xml:space="preserve">. </w:t>
      </w:r>
    </w:p>
    <w:p w14:paraId="736B34C2" w14:textId="13274BA5" w:rsidR="00DB1B5E" w:rsidRDefault="00DB1B5E" w:rsidP="00A41F08">
      <w:pPr>
        <w:pStyle w:val="ListParagraph"/>
        <w:numPr>
          <w:ilvl w:val="0"/>
          <w:numId w:val="15"/>
        </w:numPr>
      </w:pPr>
      <w:r>
        <w:t xml:space="preserve">Next to </w:t>
      </w:r>
      <w:r>
        <w:rPr>
          <w:b/>
          <w:bCs/>
        </w:rPr>
        <w:t xml:space="preserve">C. </w:t>
      </w:r>
      <w:r>
        <w:t xml:space="preserve">Delete the word </w:t>
      </w:r>
      <w:r>
        <w:rPr>
          <w:b/>
          <w:bCs/>
        </w:rPr>
        <w:t xml:space="preserve">Picture </w:t>
      </w:r>
      <w:r>
        <w:t xml:space="preserve">that is already there. </w:t>
      </w:r>
      <w:r w:rsidR="009F0566">
        <w:t xml:space="preserve">Enter the picture from part </w:t>
      </w:r>
      <w:r w:rsidR="00EB7002">
        <w:t>2</w:t>
      </w:r>
      <w:r w:rsidR="009F0566">
        <w:t xml:space="preserve"> of the document you worked on yesterday.</w:t>
      </w:r>
    </w:p>
    <w:p w14:paraId="50A19C84" w14:textId="77777777" w:rsidR="00645472" w:rsidRDefault="00645472" w:rsidP="00645472">
      <w:pPr>
        <w:pStyle w:val="ListParagraph"/>
      </w:pPr>
    </w:p>
    <w:p w14:paraId="0B5DB6B7" w14:textId="0D0C7B0C" w:rsidR="00645472" w:rsidRPr="00D87CF4" w:rsidRDefault="00645472" w:rsidP="00645472">
      <w:pPr>
        <w:rPr>
          <w:b/>
          <w:bCs/>
        </w:rPr>
      </w:pPr>
      <w:r w:rsidRPr="00D87CF4">
        <w:rPr>
          <w:b/>
          <w:bCs/>
        </w:rPr>
        <w:t xml:space="preserve">Part </w:t>
      </w:r>
      <w:r>
        <w:rPr>
          <w:b/>
          <w:bCs/>
        </w:rPr>
        <w:t>5</w:t>
      </w:r>
    </w:p>
    <w:p w14:paraId="2537405B" w14:textId="543CD0EA" w:rsidR="00645472" w:rsidRDefault="00645472" w:rsidP="00A41F08">
      <w:pPr>
        <w:pStyle w:val="ListParagraph"/>
        <w:numPr>
          <w:ilvl w:val="0"/>
          <w:numId w:val="16"/>
        </w:numPr>
      </w:pPr>
      <w:r>
        <w:t xml:space="preserve">Find </w:t>
      </w:r>
      <w:r>
        <w:rPr>
          <w:b/>
          <w:bCs/>
        </w:rPr>
        <w:t xml:space="preserve">Slide 6 </w:t>
      </w:r>
      <w:r>
        <w:t xml:space="preserve">in Bold Print. </w:t>
      </w:r>
    </w:p>
    <w:p w14:paraId="7337B19F" w14:textId="792678C2" w:rsidR="00F279E3" w:rsidRPr="00F279E3" w:rsidRDefault="00645472" w:rsidP="00066E6E">
      <w:pPr>
        <w:pStyle w:val="ListParagraph"/>
        <w:numPr>
          <w:ilvl w:val="0"/>
          <w:numId w:val="16"/>
        </w:numPr>
      </w:pPr>
      <w:r>
        <w:t xml:space="preserve">Next to </w:t>
      </w:r>
      <w:r w:rsidRPr="00F279E3">
        <w:rPr>
          <w:b/>
          <w:bCs/>
        </w:rPr>
        <w:t xml:space="preserve">A. </w:t>
      </w:r>
      <w:r>
        <w:t xml:space="preserve">Delete the word </w:t>
      </w:r>
      <w:r w:rsidRPr="00F279E3">
        <w:rPr>
          <w:b/>
          <w:bCs/>
        </w:rPr>
        <w:t xml:space="preserve">Question </w:t>
      </w:r>
      <w:r>
        <w:t>that is already there. Type the fourth question from part 2 of the document you worked on yesterday.</w:t>
      </w:r>
      <w:r w:rsidRPr="00F279E3">
        <w:rPr>
          <w:b/>
          <w:bCs/>
        </w:rPr>
        <w:t xml:space="preserve"> </w:t>
      </w:r>
      <w:r>
        <w:t xml:space="preserve">This should say </w:t>
      </w:r>
      <w:r w:rsidR="00F279E3" w:rsidRPr="00F279E3">
        <w:rPr>
          <w:b/>
          <w:bCs/>
        </w:rPr>
        <w:t>What are</w:t>
      </w:r>
      <w:r w:rsidR="00C83265">
        <w:rPr>
          <w:b/>
          <w:bCs/>
        </w:rPr>
        <w:t xml:space="preserve"> some</w:t>
      </w:r>
      <w:bookmarkStart w:id="0" w:name="_GoBack"/>
      <w:bookmarkEnd w:id="0"/>
      <w:r w:rsidR="00F279E3" w:rsidRPr="00F279E3">
        <w:rPr>
          <w:b/>
          <w:bCs/>
        </w:rPr>
        <w:t xml:space="preserve"> ways of developing a positive attitude?</w:t>
      </w:r>
    </w:p>
    <w:p w14:paraId="228A4FBE" w14:textId="0163F842" w:rsidR="00645472" w:rsidRDefault="00645472" w:rsidP="00066E6E">
      <w:pPr>
        <w:pStyle w:val="ListParagraph"/>
        <w:numPr>
          <w:ilvl w:val="0"/>
          <w:numId w:val="16"/>
        </w:numPr>
      </w:pPr>
      <w:r>
        <w:t xml:space="preserve">Next to </w:t>
      </w:r>
      <w:r w:rsidRPr="00F279E3">
        <w:rPr>
          <w:b/>
          <w:bCs/>
        </w:rPr>
        <w:t xml:space="preserve">B. </w:t>
      </w:r>
      <w:r>
        <w:t xml:space="preserve">Delete the word </w:t>
      </w:r>
      <w:r w:rsidRPr="00F279E3">
        <w:rPr>
          <w:b/>
          <w:bCs/>
        </w:rPr>
        <w:t xml:space="preserve">Answer </w:t>
      </w:r>
      <w:r>
        <w:t>that is already there.</w:t>
      </w:r>
      <w:r w:rsidRPr="00F279E3">
        <w:rPr>
          <w:b/>
          <w:bCs/>
        </w:rPr>
        <w:t xml:space="preserve"> </w:t>
      </w:r>
      <w:r>
        <w:t xml:space="preserve">Type the answer to part </w:t>
      </w:r>
      <w:r w:rsidR="00994223">
        <w:t>1</w:t>
      </w:r>
      <w:r w:rsidR="008D025C">
        <w:t xml:space="preserve"> from the document you worked on yesterday</w:t>
      </w:r>
      <w:r>
        <w:t xml:space="preserve">. </w:t>
      </w:r>
    </w:p>
    <w:p w14:paraId="5025C0A1" w14:textId="1349B799" w:rsidR="0045164B" w:rsidRDefault="00645472" w:rsidP="00A41F08">
      <w:pPr>
        <w:pStyle w:val="ListParagraph"/>
        <w:numPr>
          <w:ilvl w:val="0"/>
          <w:numId w:val="16"/>
        </w:numPr>
      </w:pPr>
      <w:r>
        <w:t xml:space="preserve">Next to </w:t>
      </w:r>
      <w:r>
        <w:rPr>
          <w:b/>
          <w:bCs/>
        </w:rPr>
        <w:t xml:space="preserve">C. </w:t>
      </w:r>
      <w:r>
        <w:t xml:space="preserve">Delete the word </w:t>
      </w:r>
      <w:r>
        <w:rPr>
          <w:b/>
          <w:bCs/>
        </w:rPr>
        <w:t xml:space="preserve">Picture </w:t>
      </w:r>
      <w:r>
        <w:t xml:space="preserve">that is already there. Enter the picture from part </w:t>
      </w:r>
      <w:r w:rsidR="00994223">
        <w:t>2</w:t>
      </w:r>
      <w:r>
        <w:t xml:space="preserve"> </w:t>
      </w:r>
      <w:r w:rsidR="009F0566">
        <w:t xml:space="preserve">of </w:t>
      </w:r>
      <w:r>
        <w:t xml:space="preserve">the </w:t>
      </w:r>
      <w:r w:rsidR="009F0566">
        <w:t>document you worked on yesterday.</w:t>
      </w:r>
    </w:p>
    <w:p w14:paraId="006141B1" w14:textId="13313967" w:rsidR="0045164B" w:rsidRDefault="0045164B" w:rsidP="0045164B"/>
    <w:p w14:paraId="14E7E56B" w14:textId="2003E502" w:rsidR="008D025C" w:rsidRPr="00D87CF4" w:rsidRDefault="008D025C" w:rsidP="008D025C">
      <w:pPr>
        <w:rPr>
          <w:b/>
          <w:bCs/>
        </w:rPr>
      </w:pPr>
      <w:r w:rsidRPr="00D87CF4">
        <w:rPr>
          <w:b/>
          <w:bCs/>
        </w:rPr>
        <w:t xml:space="preserve">Part </w:t>
      </w:r>
      <w:r>
        <w:rPr>
          <w:b/>
          <w:bCs/>
        </w:rPr>
        <w:t>6</w:t>
      </w:r>
    </w:p>
    <w:p w14:paraId="1F58FCA2" w14:textId="3D434EAA" w:rsidR="008D025C" w:rsidRDefault="008D025C" w:rsidP="00A41F08">
      <w:pPr>
        <w:pStyle w:val="ListParagraph"/>
        <w:numPr>
          <w:ilvl w:val="0"/>
          <w:numId w:val="17"/>
        </w:numPr>
      </w:pPr>
      <w:r>
        <w:t xml:space="preserve">Find </w:t>
      </w:r>
      <w:r>
        <w:rPr>
          <w:b/>
          <w:bCs/>
        </w:rPr>
        <w:t xml:space="preserve">Slide 7 </w:t>
      </w:r>
      <w:r>
        <w:t xml:space="preserve">in Bold Print. </w:t>
      </w:r>
    </w:p>
    <w:p w14:paraId="6D79F46E" w14:textId="57EC15EA" w:rsidR="003D2B80" w:rsidRPr="003D2B80" w:rsidRDefault="008D025C" w:rsidP="003135D0">
      <w:pPr>
        <w:pStyle w:val="ListParagraph"/>
        <w:numPr>
          <w:ilvl w:val="0"/>
          <w:numId w:val="17"/>
        </w:numPr>
      </w:pPr>
      <w:r>
        <w:t xml:space="preserve">Next to </w:t>
      </w:r>
      <w:r w:rsidRPr="003D2B80">
        <w:rPr>
          <w:b/>
          <w:bCs/>
        </w:rPr>
        <w:t xml:space="preserve">A. </w:t>
      </w:r>
      <w:r>
        <w:t xml:space="preserve">Delete the word </w:t>
      </w:r>
      <w:r w:rsidRPr="003D2B80">
        <w:rPr>
          <w:b/>
          <w:bCs/>
        </w:rPr>
        <w:t xml:space="preserve">Question </w:t>
      </w:r>
      <w:r>
        <w:t>that is already there. Type the fifth question from part 2 of the document you worked on yesterday.</w:t>
      </w:r>
      <w:r w:rsidRPr="003D2B80">
        <w:rPr>
          <w:b/>
          <w:bCs/>
        </w:rPr>
        <w:t xml:space="preserve"> </w:t>
      </w:r>
      <w:r>
        <w:t xml:space="preserve">This should say </w:t>
      </w:r>
      <w:r w:rsidR="00311B40" w:rsidRPr="00311B40">
        <w:rPr>
          <w:b/>
          <w:bCs/>
        </w:rPr>
        <w:t>How do you demonstrate a positive attitude?</w:t>
      </w:r>
    </w:p>
    <w:p w14:paraId="4C64FE73" w14:textId="57CCF904" w:rsidR="008D025C" w:rsidRDefault="008D025C" w:rsidP="003135D0">
      <w:pPr>
        <w:pStyle w:val="ListParagraph"/>
        <w:numPr>
          <w:ilvl w:val="0"/>
          <w:numId w:val="17"/>
        </w:numPr>
      </w:pPr>
      <w:r>
        <w:t xml:space="preserve">Next to </w:t>
      </w:r>
      <w:r w:rsidRPr="003D2B80">
        <w:rPr>
          <w:b/>
          <w:bCs/>
        </w:rPr>
        <w:t xml:space="preserve">B. </w:t>
      </w:r>
      <w:r>
        <w:t xml:space="preserve">Delete the word </w:t>
      </w:r>
      <w:r w:rsidRPr="003D2B80">
        <w:rPr>
          <w:b/>
          <w:bCs/>
        </w:rPr>
        <w:t xml:space="preserve">Answer </w:t>
      </w:r>
      <w:r>
        <w:t>that is already there.</w:t>
      </w:r>
      <w:r w:rsidRPr="003D2B80">
        <w:rPr>
          <w:b/>
          <w:bCs/>
        </w:rPr>
        <w:t xml:space="preserve"> </w:t>
      </w:r>
      <w:r>
        <w:t xml:space="preserve">Type the answer to part </w:t>
      </w:r>
      <w:r w:rsidR="00994223">
        <w:t>1</w:t>
      </w:r>
      <w:r>
        <w:t xml:space="preserve"> from the document you worked on yesterday. </w:t>
      </w:r>
    </w:p>
    <w:p w14:paraId="59824FB4" w14:textId="4769DF54" w:rsidR="008D025C" w:rsidRDefault="008D025C" w:rsidP="00A41F08">
      <w:pPr>
        <w:pStyle w:val="ListParagraph"/>
        <w:numPr>
          <w:ilvl w:val="0"/>
          <w:numId w:val="17"/>
        </w:numPr>
      </w:pPr>
      <w:r>
        <w:t xml:space="preserve">Next to </w:t>
      </w:r>
      <w:r>
        <w:rPr>
          <w:b/>
          <w:bCs/>
        </w:rPr>
        <w:t xml:space="preserve">C. </w:t>
      </w:r>
      <w:r>
        <w:t xml:space="preserve">Delete the word </w:t>
      </w:r>
      <w:r>
        <w:rPr>
          <w:b/>
          <w:bCs/>
        </w:rPr>
        <w:t xml:space="preserve">Picture </w:t>
      </w:r>
      <w:r>
        <w:t xml:space="preserve">that is already there. Enter the picture from part </w:t>
      </w:r>
      <w:r w:rsidR="00994223">
        <w:t>2</w:t>
      </w:r>
      <w:r>
        <w:t xml:space="preserve"> of the document you worked on yesterday.</w:t>
      </w:r>
    </w:p>
    <w:p w14:paraId="6EE38E05" w14:textId="2ACC563F" w:rsidR="008D025C" w:rsidRDefault="008D025C" w:rsidP="0045164B"/>
    <w:p w14:paraId="4B65F24B" w14:textId="51516D06" w:rsidR="00EB7002" w:rsidRPr="00D87CF4" w:rsidRDefault="00EB7002" w:rsidP="00EB7002">
      <w:pPr>
        <w:rPr>
          <w:b/>
          <w:bCs/>
        </w:rPr>
      </w:pPr>
      <w:r w:rsidRPr="00D87CF4">
        <w:rPr>
          <w:b/>
          <w:bCs/>
        </w:rPr>
        <w:t xml:space="preserve">Part </w:t>
      </w:r>
      <w:r>
        <w:rPr>
          <w:b/>
          <w:bCs/>
        </w:rPr>
        <w:t>7</w:t>
      </w:r>
    </w:p>
    <w:p w14:paraId="210CF998" w14:textId="4383A006" w:rsidR="00EB7002" w:rsidRDefault="00EB7002" w:rsidP="00A41F08">
      <w:pPr>
        <w:pStyle w:val="ListParagraph"/>
        <w:numPr>
          <w:ilvl w:val="0"/>
          <w:numId w:val="18"/>
        </w:numPr>
      </w:pPr>
      <w:r>
        <w:t xml:space="preserve">Find </w:t>
      </w:r>
      <w:r>
        <w:rPr>
          <w:b/>
          <w:bCs/>
        </w:rPr>
        <w:t xml:space="preserve">Slide 8 </w:t>
      </w:r>
      <w:r>
        <w:t xml:space="preserve">in Bold Print. </w:t>
      </w:r>
    </w:p>
    <w:p w14:paraId="479A1CC1" w14:textId="3E147308" w:rsidR="00EB7002" w:rsidRDefault="00EB7002" w:rsidP="00A41F08">
      <w:pPr>
        <w:pStyle w:val="ListParagraph"/>
        <w:numPr>
          <w:ilvl w:val="0"/>
          <w:numId w:val="18"/>
        </w:numPr>
      </w:pPr>
      <w:r>
        <w:t xml:space="preserve">Next to </w:t>
      </w:r>
      <w:r>
        <w:rPr>
          <w:b/>
          <w:bCs/>
        </w:rPr>
        <w:t xml:space="preserve">B. </w:t>
      </w:r>
      <w:r>
        <w:t xml:space="preserve">Delete the word </w:t>
      </w:r>
      <w:r>
        <w:rPr>
          <w:b/>
          <w:bCs/>
        </w:rPr>
        <w:t xml:space="preserve">Picture </w:t>
      </w:r>
      <w:r>
        <w:t>that is already there. Enter a picture from part 2 of the document you worked on yesterday.</w:t>
      </w:r>
    </w:p>
    <w:p w14:paraId="7C156F3F" w14:textId="72159C15" w:rsidR="008D025C" w:rsidRDefault="008D025C" w:rsidP="0045164B"/>
    <w:p w14:paraId="4211B608" w14:textId="7AA41CBD" w:rsidR="00420484" w:rsidRPr="00420484" w:rsidRDefault="00420484" w:rsidP="0045164B">
      <w:pPr>
        <w:rPr>
          <w:b/>
          <w:bCs/>
        </w:rPr>
      </w:pPr>
      <w:r w:rsidRPr="00420484">
        <w:rPr>
          <w:b/>
          <w:bCs/>
        </w:rPr>
        <w:lastRenderedPageBreak/>
        <w:t>Part 8</w:t>
      </w:r>
    </w:p>
    <w:p w14:paraId="57EF963C" w14:textId="2685CBC9" w:rsidR="008D025C" w:rsidRDefault="00420484" w:rsidP="00A41F08">
      <w:pPr>
        <w:pStyle w:val="ListParagraph"/>
        <w:numPr>
          <w:ilvl w:val="0"/>
          <w:numId w:val="19"/>
        </w:numPr>
      </w:pPr>
      <w:r>
        <w:t xml:space="preserve">Find </w:t>
      </w:r>
      <w:r>
        <w:rPr>
          <w:b/>
          <w:bCs/>
        </w:rPr>
        <w:t xml:space="preserve">Slide 9 </w:t>
      </w:r>
      <w:r>
        <w:t xml:space="preserve">in Bold Print. </w:t>
      </w:r>
    </w:p>
    <w:p w14:paraId="3E93C2EC" w14:textId="50613FAC" w:rsidR="00EC4C2E" w:rsidRDefault="00EC4C2E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B. </w:t>
      </w:r>
      <w:r>
        <w:t xml:space="preserve">Delete the words </w:t>
      </w:r>
      <w:r w:rsidRPr="00EC4C2E">
        <w:rPr>
          <w:b/>
          <w:bCs/>
        </w:rPr>
        <w:t>Website for answer on slide 2</w:t>
      </w:r>
      <w:r>
        <w:rPr>
          <w:b/>
          <w:bCs/>
        </w:rPr>
        <w:t xml:space="preserve">. </w:t>
      </w:r>
      <w:r>
        <w:t xml:space="preserve">Enter the website you used </w:t>
      </w:r>
      <w:r w:rsidR="00A41F08">
        <w:t xml:space="preserve">for the answer on </w:t>
      </w:r>
      <w:r w:rsidR="00943B65">
        <w:t xml:space="preserve">slide 2. </w:t>
      </w:r>
    </w:p>
    <w:p w14:paraId="45A99A7F" w14:textId="1B1C0E27" w:rsidR="00EC4C2E" w:rsidRDefault="00943B65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C. </w:t>
      </w:r>
      <w:r>
        <w:t xml:space="preserve">Delete the words </w:t>
      </w:r>
      <w:r w:rsidRPr="00943B65">
        <w:rPr>
          <w:b/>
          <w:bCs/>
        </w:rPr>
        <w:t>Website for answer on slide 3</w:t>
      </w:r>
      <w:r>
        <w:rPr>
          <w:b/>
          <w:bCs/>
        </w:rPr>
        <w:t xml:space="preserve">. </w:t>
      </w:r>
      <w:r>
        <w:t xml:space="preserve">Enter the website you used for the answer on slide </w:t>
      </w:r>
      <w:r w:rsidR="00B32E91">
        <w:t>3.</w:t>
      </w:r>
    </w:p>
    <w:p w14:paraId="1698CDE9" w14:textId="38A1CD96" w:rsidR="00EC4C2E" w:rsidRDefault="00B32E91" w:rsidP="009E278A">
      <w:pPr>
        <w:pStyle w:val="Heading2"/>
        <w:numPr>
          <w:ilvl w:val="0"/>
          <w:numId w:val="19"/>
        </w:numPr>
      </w:pPr>
      <w:r>
        <w:t xml:space="preserve">Next to </w:t>
      </w:r>
      <w:r w:rsidR="008D4619">
        <w:rPr>
          <w:b/>
          <w:bCs/>
        </w:rPr>
        <w:t>D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8D4619">
        <w:rPr>
          <w:b/>
          <w:bCs/>
        </w:rPr>
        <w:t xml:space="preserve">Website for video on slide </w:t>
      </w:r>
      <w:r w:rsidRPr="008D4619">
        <w:rPr>
          <w:b/>
          <w:bCs/>
        </w:rPr>
        <w:t>4</w:t>
      </w:r>
      <w:r>
        <w:t xml:space="preserve">. Enter the website you used for the </w:t>
      </w:r>
      <w:r w:rsidR="008B13A5">
        <w:t>video</w:t>
      </w:r>
      <w:r>
        <w:t xml:space="preserve"> on slide 4.</w:t>
      </w:r>
    </w:p>
    <w:p w14:paraId="7F2019F7" w14:textId="6FC81DF1" w:rsidR="00EC4C2E" w:rsidRDefault="008D4619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E. </w:t>
      </w:r>
      <w:r>
        <w:t xml:space="preserve">Delete the words </w:t>
      </w:r>
      <w:r w:rsidR="00EC4C2E" w:rsidRPr="008D4619">
        <w:rPr>
          <w:b/>
          <w:bCs/>
        </w:rPr>
        <w:t>Website for answer on slide 5</w:t>
      </w:r>
      <w:r>
        <w:t>. Enter the website you used for the answer on slide 5.</w:t>
      </w:r>
    </w:p>
    <w:p w14:paraId="0D910D06" w14:textId="5792AB0E" w:rsidR="00EC4C2E" w:rsidRDefault="008D4619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F. </w:t>
      </w:r>
      <w:r>
        <w:t xml:space="preserve">Delete the words </w:t>
      </w:r>
      <w:r w:rsidR="00EC4C2E" w:rsidRPr="001618B8">
        <w:rPr>
          <w:b/>
          <w:bCs/>
        </w:rPr>
        <w:t>Website for answer on slide 6</w:t>
      </w:r>
      <w:r>
        <w:t>. Enter the website you used for the answer on slide 6.</w:t>
      </w:r>
    </w:p>
    <w:p w14:paraId="10AD4F10" w14:textId="1E4A5AF5" w:rsidR="00EC4C2E" w:rsidRDefault="001618B8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G. </w:t>
      </w:r>
      <w:r>
        <w:t xml:space="preserve">Delete the words </w:t>
      </w:r>
      <w:r w:rsidR="00EC4C2E" w:rsidRPr="001618B8">
        <w:rPr>
          <w:b/>
          <w:bCs/>
        </w:rPr>
        <w:t>Website for answer on slide 7</w:t>
      </w:r>
      <w:r>
        <w:t>. Enter the website you used for the answer on slide 7.</w:t>
      </w:r>
    </w:p>
    <w:p w14:paraId="63BECEE9" w14:textId="3C4C1D4D" w:rsidR="00EC4C2E" w:rsidRDefault="001A06E0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H. </w:t>
      </w:r>
      <w:r>
        <w:t xml:space="preserve">Delete the words </w:t>
      </w:r>
      <w:r w:rsidR="00EC4C2E" w:rsidRPr="001A06E0">
        <w:rPr>
          <w:b/>
          <w:bCs/>
        </w:rPr>
        <w:t>Website for picture on slide 2</w:t>
      </w:r>
      <w:r>
        <w:t>. Enter the website you used for the picture on slide 2.</w:t>
      </w:r>
    </w:p>
    <w:p w14:paraId="2A14A008" w14:textId="2B61A07A" w:rsidR="00EC4C2E" w:rsidRDefault="001A06E0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I. </w:t>
      </w:r>
      <w:r>
        <w:t xml:space="preserve">Delete the words </w:t>
      </w:r>
      <w:r w:rsidR="00EC4C2E" w:rsidRPr="001A06E0">
        <w:rPr>
          <w:b/>
          <w:bCs/>
        </w:rPr>
        <w:t>Website for picture on slide</w:t>
      </w:r>
      <w:r w:rsidR="00EC4C2E">
        <w:t xml:space="preserve"> </w:t>
      </w:r>
      <w:r w:rsidR="00EC4C2E" w:rsidRPr="001A06E0">
        <w:rPr>
          <w:b/>
          <w:bCs/>
        </w:rPr>
        <w:t>3</w:t>
      </w:r>
      <w:r>
        <w:t>. Enter the website you used for the picture on slide 3.</w:t>
      </w:r>
    </w:p>
    <w:p w14:paraId="744C0F25" w14:textId="5E316573" w:rsidR="00EC4C2E" w:rsidRDefault="001A06E0" w:rsidP="009E278A">
      <w:pPr>
        <w:pStyle w:val="Heading2"/>
        <w:numPr>
          <w:ilvl w:val="0"/>
          <w:numId w:val="19"/>
        </w:numPr>
      </w:pPr>
      <w:r>
        <w:t xml:space="preserve">Next to </w:t>
      </w:r>
      <w:r w:rsidR="008B13A5">
        <w:rPr>
          <w:b/>
          <w:bCs/>
        </w:rPr>
        <w:t>J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1A06E0">
        <w:rPr>
          <w:b/>
          <w:bCs/>
        </w:rPr>
        <w:t>Website for picture on slide 5</w:t>
      </w:r>
      <w:r>
        <w:t>. Enter the website you used for the picture on slide 5.</w:t>
      </w:r>
    </w:p>
    <w:p w14:paraId="24EE0025" w14:textId="5EA4AD8B" w:rsidR="00EC4C2E" w:rsidRDefault="008B13A5" w:rsidP="009E278A">
      <w:pPr>
        <w:pStyle w:val="Heading2"/>
        <w:numPr>
          <w:ilvl w:val="0"/>
          <w:numId w:val="19"/>
        </w:numPr>
      </w:pPr>
      <w:r>
        <w:t xml:space="preserve">Next to </w:t>
      </w:r>
      <w:r>
        <w:rPr>
          <w:b/>
          <w:bCs/>
        </w:rPr>
        <w:t xml:space="preserve">K. </w:t>
      </w:r>
      <w:r>
        <w:t xml:space="preserve">Delete the words </w:t>
      </w:r>
      <w:r w:rsidR="00EC4C2E" w:rsidRPr="008B13A5">
        <w:rPr>
          <w:b/>
          <w:bCs/>
        </w:rPr>
        <w:t>Website for picture on slide 6</w:t>
      </w:r>
      <w:r>
        <w:t>. Enter the website you used for the picture on slide 6.</w:t>
      </w:r>
    </w:p>
    <w:p w14:paraId="59884F1A" w14:textId="23FA282C" w:rsidR="00EC4C2E" w:rsidRDefault="008B13A5" w:rsidP="009E278A">
      <w:pPr>
        <w:pStyle w:val="Heading2"/>
        <w:numPr>
          <w:ilvl w:val="0"/>
          <w:numId w:val="19"/>
        </w:numPr>
      </w:pPr>
      <w:r>
        <w:t xml:space="preserve">Next to </w:t>
      </w:r>
      <w:r w:rsidR="009E278A">
        <w:rPr>
          <w:b/>
          <w:bCs/>
        </w:rPr>
        <w:t>L</w:t>
      </w:r>
      <w:r>
        <w:rPr>
          <w:b/>
          <w:bCs/>
        </w:rPr>
        <w:t xml:space="preserve">. </w:t>
      </w:r>
      <w:r>
        <w:t xml:space="preserve">Delete the words </w:t>
      </w:r>
      <w:r w:rsidR="00EC4C2E" w:rsidRPr="009E278A">
        <w:rPr>
          <w:b/>
          <w:bCs/>
        </w:rPr>
        <w:t>Website for picture on slide 7</w:t>
      </w:r>
      <w:r w:rsidR="009E278A">
        <w:t>. Enter the website you used for the picture on slide 7.</w:t>
      </w:r>
    </w:p>
    <w:p w14:paraId="5D4F731B" w14:textId="59D05466" w:rsidR="00EC4C2E" w:rsidRDefault="009E278A" w:rsidP="009E278A">
      <w:pPr>
        <w:pStyle w:val="Heading2"/>
        <w:numPr>
          <w:ilvl w:val="0"/>
          <w:numId w:val="19"/>
        </w:numPr>
      </w:pPr>
      <w:r>
        <w:t xml:space="preserve">Next to </w:t>
      </w:r>
      <w:r w:rsidRPr="009E278A">
        <w:rPr>
          <w:b/>
          <w:bCs/>
        </w:rPr>
        <w:t>M.</w:t>
      </w:r>
      <w:r>
        <w:t xml:space="preserve"> Delete the words </w:t>
      </w:r>
      <w:r w:rsidR="00EC4C2E" w:rsidRPr="009E278A">
        <w:rPr>
          <w:b/>
          <w:bCs/>
        </w:rPr>
        <w:t>Website for picture on slide 8</w:t>
      </w:r>
      <w:r>
        <w:rPr>
          <w:b/>
          <w:bCs/>
        </w:rPr>
        <w:t xml:space="preserve">. </w:t>
      </w:r>
      <w:r>
        <w:t xml:space="preserve">Enter the website you used for the picture on slide 8. </w:t>
      </w:r>
    </w:p>
    <w:p w14:paraId="2842AF70" w14:textId="380B17C6" w:rsidR="00BA734C" w:rsidRDefault="00BA734C" w:rsidP="00BA734C">
      <w:pPr>
        <w:pStyle w:val="ListParagraph"/>
        <w:numPr>
          <w:ilvl w:val="0"/>
          <w:numId w:val="19"/>
        </w:numPr>
      </w:pPr>
      <w:r>
        <w:t xml:space="preserve">Congratulations! You have finished your outline and are now ready to move on to the PowerPoint section. </w:t>
      </w:r>
    </w:p>
    <w:p w14:paraId="5BA2A816" w14:textId="259A5350" w:rsidR="009E278A" w:rsidRDefault="009E278A" w:rsidP="047E9503">
      <w:pPr>
        <w:ind w:left="360"/>
      </w:pPr>
    </w:p>
    <w:p w14:paraId="37CD0477" w14:textId="4F310B3E" w:rsidR="009E278A" w:rsidRDefault="009E278A" w:rsidP="009E278A">
      <w:pPr>
        <w:ind w:left="360"/>
      </w:pPr>
    </w:p>
    <w:p w14:paraId="0B1A8EE0" w14:textId="77777777" w:rsidR="008D025C" w:rsidRPr="0045164B" w:rsidRDefault="008D025C" w:rsidP="0045164B"/>
    <w:sdt>
      <w:sdtP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alias w:val="Title:"/>
        <w:tag w:val="Title:"/>
        <w:id w:val="-574357878"/>
        <w:placeholder>
          <w:docPart w:val="B882FDEF67C14CA8B3578687C098658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5AA4EA9" w14:textId="0D3B0AF2" w:rsidR="4A762F57" w:rsidRDefault="4A762F57" w:rsidP="4A762F57"/>
        <w:p w14:paraId="5FA363FB" w14:textId="6B2B9C3E" w:rsidR="4A762F57" w:rsidRDefault="4A762F57" w:rsidP="4A762F57"/>
        <w:p w14:paraId="4348027E" w14:textId="2B0ACAB6" w:rsidR="00A769E6" w:rsidRDefault="008B4470">
          <w:pPr>
            <w:pStyle w:val="Title"/>
          </w:pPr>
          <w:r w:rsidRPr="00B27C7C">
            <w:t>Title</w:t>
          </w:r>
        </w:p>
      </w:sdtContent>
    </w:sdt>
    <w:p w14:paraId="4BC22785" w14:textId="2CAC394D" w:rsidR="00394C10" w:rsidRPr="00394C10" w:rsidRDefault="00394C10" w:rsidP="00394C10">
      <w:pPr>
        <w:jc w:val="center"/>
      </w:pPr>
      <w:r>
        <w:t xml:space="preserve">By: Your Name </w:t>
      </w:r>
    </w:p>
    <w:p w14:paraId="3C946C8C" w14:textId="219AE2FC" w:rsidR="00C55AE2" w:rsidRDefault="00394C10" w:rsidP="00C55AE2">
      <w:pPr>
        <w:pStyle w:val="Heading1"/>
      </w:pPr>
      <w:r>
        <w:t>Slide 2</w:t>
      </w:r>
    </w:p>
    <w:p w14:paraId="2515095B" w14:textId="3A13CF19" w:rsidR="00A769E6" w:rsidRDefault="00394C10">
      <w:pPr>
        <w:pStyle w:val="Heading2"/>
      </w:pPr>
      <w:r>
        <w:t>Question</w:t>
      </w:r>
    </w:p>
    <w:p w14:paraId="3314C160" w14:textId="150A04E4" w:rsidR="00A769E6" w:rsidRDefault="00394C10">
      <w:pPr>
        <w:pStyle w:val="Heading2"/>
      </w:pPr>
      <w:r>
        <w:t>Answer</w:t>
      </w:r>
    </w:p>
    <w:p w14:paraId="3E4B4722" w14:textId="11443477" w:rsidR="00A769E6" w:rsidRDefault="00394C10">
      <w:pPr>
        <w:pStyle w:val="Heading2"/>
      </w:pPr>
      <w:r>
        <w:t>Picture</w:t>
      </w:r>
    </w:p>
    <w:p w14:paraId="68F4B339" w14:textId="56C11F7A" w:rsidR="00A769E6" w:rsidRDefault="00394C10">
      <w:pPr>
        <w:pStyle w:val="Heading1"/>
      </w:pPr>
      <w:r>
        <w:t>Slide 3</w:t>
      </w:r>
    </w:p>
    <w:p w14:paraId="1B808A97" w14:textId="620D442F" w:rsidR="00A769E6" w:rsidRDefault="00394C10" w:rsidP="00A41F08">
      <w:pPr>
        <w:pStyle w:val="Heading2"/>
        <w:numPr>
          <w:ilvl w:val="0"/>
          <w:numId w:val="2"/>
        </w:numPr>
      </w:pPr>
      <w:r>
        <w:t>Question</w:t>
      </w:r>
    </w:p>
    <w:p w14:paraId="2A1E7D7D" w14:textId="0B59CEE7" w:rsidR="00A769E6" w:rsidRDefault="00394C10" w:rsidP="00A41F08">
      <w:pPr>
        <w:pStyle w:val="Heading2"/>
        <w:numPr>
          <w:ilvl w:val="0"/>
          <w:numId w:val="2"/>
        </w:numPr>
      </w:pPr>
      <w:r>
        <w:t>Answer</w:t>
      </w:r>
    </w:p>
    <w:p w14:paraId="0B9D9286" w14:textId="19955B08" w:rsidR="00A769E6" w:rsidRDefault="00394C10" w:rsidP="00A41F08">
      <w:pPr>
        <w:pStyle w:val="Heading2"/>
        <w:numPr>
          <w:ilvl w:val="0"/>
          <w:numId w:val="2"/>
        </w:numPr>
      </w:pPr>
      <w:r>
        <w:t>Picture</w:t>
      </w:r>
    </w:p>
    <w:p w14:paraId="370AE8EF" w14:textId="669F4B51" w:rsidR="00A769E6" w:rsidRDefault="00394C10">
      <w:pPr>
        <w:pStyle w:val="Heading1"/>
      </w:pPr>
      <w:r>
        <w:t>Slide 4</w:t>
      </w:r>
    </w:p>
    <w:p w14:paraId="5F29D405" w14:textId="46B25649" w:rsidR="00A769E6" w:rsidRDefault="009105A8" w:rsidP="00A41F08">
      <w:pPr>
        <w:pStyle w:val="Heading2"/>
        <w:numPr>
          <w:ilvl w:val="0"/>
          <w:numId w:val="5"/>
        </w:numPr>
      </w:pPr>
      <w:r>
        <w:t>Personal Hygiene Video</w:t>
      </w:r>
    </w:p>
    <w:p w14:paraId="1DE982BC" w14:textId="2E612A28" w:rsidR="00A769E6" w:rsidRDefault="009105A8" w:rsidP="00A41F08">
      <w:pPr>
        <w:pStyle w:val="Heading2"/>
        <w:numPr>
          <w:ilvl w:val="0"/>
          <w:numId w:val="5"/>
        </w:numPr>
      </w:pPr>
      <w:r>
        <w:t xml:space="preserve">Video Link </w:t>
      </w:r>
    </w:p>
    <w:p w14:paraId="2249271D" w14:textId="3A497116" w:rsidR="00A769E6" w:rsidRDefault="009105A8">
      <w:pPr>
        <w:pStyle w:val="Heading1"/>
      </w:pPr>
      <w:r>
        <w:t>Slide 5</w:t>
      </w:r>
    </w:p>
    <w:p w14:paraId="6B6E3B94" w14:textId="23A67514" w:rsidR="00A769E6" w:rsidRDefault="009105A8" w:rsidP="00A41F08">
      <w:pPr>
        <w:pStyle w:val="Heading2"/>
        <w:numPr>
          <w:ilvl w:val="0"/>
          <w:numId w:val="6"/>
        </w:numPr>
      </w:pPr>
      <w:r>
        <w:t>Question</w:t>
      </w:r>
    </w:p>
    <w:p w14:paraId="43E65289" w14:textId="290EFD0C" w:rsidR="009105A8" w:rsidRDefault="009105A8" w:rsidP="00A41F08">
      <w:pPr>
        <w:pStyle w:val="Heading2"/>
        <w:numPr>
          <w:ilvl w:val="0"/>
          <w:numId w:val="6"/>
        </w:numPr>
      </w:pPr>
      <w:r>
        <w:t>Answer</w:t>
      </w:r>
    </w:p>
    <w:p w14:paraId="120F8169" w14:textId="036A1BB1" w:rsidR="00A769E6" w:rsidRDefault="009105A8" w:rsidP="00A41F08">
      <w:pPr>
        <w:pStyle w:val="Heading2"/>
        <w:numPr>
          <w:ilvl w:val="0"/>
          <w:numId w:val="6"/>
        </w:numPr>
      </w:pPr>
      <w:r>
        <w:t>Picture</w:t>
      </w:r>
    </w:p>
    <w:p w14:paraId="2CF4698D" w14:textId="79E9F7BC" w:rsidR="009105A8" w:rsidRDefault="009105A8" w:rsidP="009105A8">
      <w:pPr>
        <w:pStyle w:val="Heading1"/>
      </w:pPr>
      <w:r>
        <w:t>Slide 6</w:t>
      </w:r>
    </w:p>
    <w:p w14:paraId="378220D0" w14:textId="77777777" w:rsidR="009105A8" w:rsidRDefault="009105A8" w:rsidP="00A41F08">
      <w:pPr>
        <w:pStyle w:val="Heading2"/>
        <w:numPr>
          <w:ilvl w:val="0"/>
          <w:numId w:val="8"/>
        </w:numPr>
      </w:pPr>
      <w:r>
        <w:t>Question</w:t>
      </w:r>
    </w:p>
    <w:p w14:paraId="16319632" w14:textId="77777777" w:rsidR="009105A8" w:rsidRDefault="009105A8" w:rsidP="00A41F08">
      <w:pPr>
        <w:pStyle w:val="Heading2"/>
        <w:numPr>
          <w:ilvl w:val="0"/>
          <w:numId w:val="8"/>
        </w:numPr>
      </w:pPr>
      <w:r>
        <w:t>Answer</w:t>
      </w:r>
    </w:p>
    <w:p w14:paraId="075BAC59" w14:textId="77777777" w:rsidR="009105A8" w:rsidRDefault="009105A8" w:rsidP="00A41F08">
      <w:pPr>
        <w:pStyle w:val="Heading2"/>
        <w:numPr>
          <w:ilvl w:val="0"/>
          <w:numId w:val="8"/>
        </w:numPr>
      </w:pPr>
      <w:r>
        <w:t>Picture</w:t>
      </w:r>
    </w:p>
    <w:p w14:paraId="7F3E00E1" w14:textId="52C7A9F4" w:rsidR="009105A8" w:rsidRDefault="009105A8" w:rsidP="009105A8">
      <w:pPr>
        <w:pStyle w:val="Heading1"/>
      </w:pPr>
      <w:r>
        <w:t>Slide 7</w:t>
      </w:r>
    </w:p>
    <w:p w14:paraId="08B4AB5B" w14:textId="77777777" w:rsidR="009105A8" w:rsidRDefault="009105A8" w:rsidP="00A41F08">
      <w:pPr>
        <w:pStyle w:val="Heading2"/>
        <w:numPr>
          <w:ilvl w:val="0"/>
          <w:numId w:val="9"/>
        </w:numPr>
      </w:pPr>
      <w:r>
        <w:t>Question</w:t>
      </w:r>
    </w:p>
    <w:p w14:paraId="161E8007" w14:textId="77777777" w:rsidR="009105A8" w:rsidRDefault="009105A8" w:rsidP="00A41F08">
      <w:pPr>
        <w:pStyle w:val="Heading2"/>
        <w:numPr>
          <w:ilvl w:val="0"/>
          <w:numId w:val="9"/>
        </w:numPr>
      </w:pPr>
      <w:r>
        <w:t>Answer</w:t>
      </w:r>
    </w:p>
    <w:p w14:paraId="2B224856" w14:textId="77777777" w:rsidR="009105A8" w:rsidRDefault="009105A8" w:rsidP="00A41F08">
      <w:pPr>
        <w:pStyle w:val="Heading2"/>
        <w:numPr>
          <w:ilvl w:val="0"/>
          <w:numId w:val="9"/>
        </w:numPr>
      </w:pPr>
      <w:r>
        <w:lastRenderedPageBreak/>
        <w:t>Picture</w:t>
      </w:r>
    </w:p>
    <w:p w14:paraId="50CFD327" w14:textId="6A8340BA" w:rsidR="009105A8" w:rsidRDefault="009105A8" w:rsidP="009105A8">
      <w:pPr>
        <w:pStyle w:val="Heading1"/>
      </w:pPr>
      <w:r>
        <w:t>Slide 8</w:t>
      </w:r>
    </w:p>
    <w:p w14:paraId="4FE44D05" w14:textId="4D62CF07" w:rsidR="009105A8" w:rsidRDefault="009105A8" w:rsidP="00A41F08">
      <w:pPr>
        <w:pStyle w:val="Heading2"/>
        <w:numPr>
          <w:ilvl w:val="0"/>
          <w:numId w:val="10"/>
        </w:numPr>
      </w:pPr>
      <w:r>
        <w:t>Questions?</w:t>
      </w:r>
    </w:p>
    <w:p w14:paraId="618E46B2" w14:textId="252B95EA" w:rsidR="009105A8" w:rsidRDefault="009105A8" w:rsidP="00A41F08">
      <w:pPr>
        <w:pStyle w:val="Heading2"/>
        <w:numPr>
          <w:ilvl w:val="0"/>
          <w:numId w:val="10"/>
        </w:numPr>
      </w:pPr>
      <w:r>
        <w:t>Picture</w:t>
      </w:r>
    </w:p>
    <w:p w14:paraId="3321A645" w14:textId="77777777" w:rsidR="009105A8" w:rsidRDefault="009105A8">
      <w:pPr>
        <w:pStyle w:val="Heading1"/>
      </w:pPr>
    </w:p>
    <w:p w14:paraId="77E4621F" w14:textId="7DDC3B3C" w:rsidR="00A769E6" w:rsidRDefault="009105A8">
      <w:pPr>
        <w:pStyle w:val="Heading1"/>
      </w:pPr>
      <w:r>
        <w:t>Slide 9</w:t>
      </w:r>
    </w:p>
    <w:p w14:paraId="0F953C52" w14:textId="7BD8E6C0" w:rsidR="00A769E6" w:rsidRDefault="009105A8" w:rsidP="00A41F08">
      <w:pPr>
        <w:pStyle w:val="Heading2"/>
        <w:numPr>
          <w:ilvl w:val="0"/>
          <w:numId w:val="20"/>
        </w:numPr>
      </w:pPr>
      <w:r>
        <w:t>References</w:t>
      </w:r>
    </w:p>
    <w:p w14:paraId="6B37CF68" w14:textId="671D59E6" w:rsidR="00A769E6" w:rsidRDefault="009105A8" w:rsidP="00A41F08">
      <w:pPr>
        <w:pStyle w:val="Heading2"/>
        <w:numPr>
          <w:ilvl w:val="0"/>
          <w:numId w:val="20"/>
        </w:numPr>
      </w:pPr>
      <w:r>
        <w:t>Website for answer on slide 2</w:t>
      </w:r>
    </w:p>
    <w:p w14:paraId="571CBCC5" w14:textId="27AFEDBC" w:rsidR="00A769E6" w:rsidRDefault="009105A8" w:rsidP="00A41F08">
      <w:pPr>
        <w:pStyle w:val="Heading2"/>
        <w:numPr>
          <w:ilvl w:val="0"/>
          <w:numId w:val="20"/>
        </w:numPr>
      </w:pPr>
      <w:r>
        <w:t>Website for answer on slide 3</w:t>
      </w:r>
    </w:p>
    <w:p w14:paraId="734A1299" w14:textId="3BC425A9" w:rsidR="009105A8" w:rsidRDefault="009105A8" w:rsidP="00A41F08">
      <w:pPr>
        <w:pStyle w:val="Heading2"/>
        <w:numPr>
          <w:ilvl w:val="0"/>
          <w:numId w:val="20"/>
        </w:numPr>
      </w:pPr>
      <w:r>
        <w:t xml:space="preserve">Website for video on slide 4 </w:t>
      </w:r>
    </w:p>
    <w:p w14:paraId="6EE5897A" w14:textId="022B9553" w:rsidR="009105A8" w:rsidRDefault="009105A8" w:rsidP="00A41F08">
      <w:pPr>
        <w:pStyle w:val="Heading2"/>
        <w:numPr>
          <w:ilvl w:val="0"/>
          <w:numId w:val="20"/>
        </w:numPr>
      </w:pPr>
      <w:r>
        <w:t>Website for answer on slide 5</w:t>
      </w:r>
    </w:p>
    <w:p w14:paraId="5D0C42D4" w14:textId="03A4189C" w:rsidR="009105A8" w:rsidRDefault="009105A8" w:rsidP="00A41F08">
      <w:pPr>
        <w:pStyle w:val="Heading2"/>
        <w:numPr>
          <w:ilvl w:val="0"/>
          <w:numId w:val="20"/>
        </w:numPr>
      </w:pPr>
      <w:r>
        <w:t>Website for answer on slide 6</w:t>
      </w:r>
    </w:p>
    <w:p w14:paraId="4950B9B7" w14:textId="331A3B7A" w:rsidR="009105A8" w:rsidRDefault="009105A8" w:rsidP="00A41F08">
      <w:pPr>
        <w:pStyle w:val="Heading2"/>
        <w:numPr>
          <w:ilvl w:val="0"/>
          <w:numId w:val="20"/>
        </w:numPr>
      </w:pPr>
      <w:r>
        <w:t xml:space="preserve">Website for answer on slide 7 </w:t>
      </w:r>
    </w:p>
    <w:p w14:paraId="10688D1E" w14:textId="0FC47E02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2</w:t>
      </w:r>
    </w:p>
    <w:p w14:paraId="3B3D1A29" w14:textId="2AD316B3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3</w:t>
      </w:r>
    </w:p>
    <w:p w14:paraId="322166FE" w14:textId="39CF9E37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5</w:t>
      </w:r>
    </w:p>
    <w:p w14:paraId="6CF56949" w14:textId="45ACE925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6</w:t>
      </w:r>
    </w:p>
    <w:p w14:paraId="1DD51666" w14:textId="5E500C0D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7</w:t>
      </w:r>
    </w:p>
    <w:p w14:paraId="0022CB60" w14:textId="1773C4C5" w:rsidR="009105A8" w:rsidRDefault="009105A8" w:rsidP="00A41F08">
      <w:pPr>
        <w:pStyle w:val="Heading2"/>
        <w:numPr>
          <w:ilvl w:val="0"/>
          <w:numId w:val="20"/>
        </w:numPr>
      </w:pPr>
      <w:r>
        <w:t>Website for picture on slide 8</w:t>
      </w:r>
    </w:p>
    <w:sectPr w:rsidR="009105A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6E0EC" w14:textId="77777777" w:rsidR="00C633C7" w:rsidRDefault="00C633C7">
      <w:pPr>
        <w:spacing w:after="0" w:line="240" w:lineRule="auto"/>
      </w:pPr>
      <w:r>
        <w:separator/>
      </w:r>
    </w:p>
  </w:endnote>
  <w:endnote w:type="continuationSeparator" w:id="0">
    <w:p w14:paraId="61CFBB42" w14:textId="77777777" w:rsidR="00C633C7" w:rsidRDefault="00C6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08BF4" w14:textId="34E2A1CC" w:rsidR="00A769E6" w:rsidRDefault="00A769E6" w:rsidP="0025690E">
    <w:pPr>
      <w:pStyle w:val="Footer"/>
    </w:pPr>
  </w:p>
  <w:p w14:paraId="7565DF81" w14:textId="77777777" w:rsidR="00BA734C" w:rsidRPr="0025690E" w:rsidRDefault="00BA734C" w:rsidP="00256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14233" w14:textId="77777777" w:rsidR="00C633C7" w:rsidRDefault="00C633C7">
      <w:pPr>
        <w:spacing w:after="0" w:line="240" w:lineRule="auto"/>
      </w:pPr>
      <w:r>
        <w:separator/>
      </w:r>
    </w:p>
  </w:footnote>
  <w:footnote w:type="continuationSeparator" w:id="0">
    <w:p w14:paraId="618F0150" w14:textId="77777777" w:rsidR="00C633C7" w:rsidRDefault="00C63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1853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649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419ED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5414E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2A3F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E18BF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311E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82B47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34D88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2460F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F1BA4"/>
    <w:multiLevelType w:val="hybridMultilevel"/>
    <w:tmpl w:val="85E6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74DF7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E4C0E33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18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1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  <w:num w:numId="17">
    <w:abstractNumId w:val="17"/>
  </w:num>
  <w:num w:numId="18">
    <w:abstractNumId w:val="19"/>
  </w:num>
  <w:num w:numId="19">
    <w:abstractNumId w:val="16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4A"/>
    <w:rsid w:val="000E5BDD"/>
    <w:rsid w:val="00125B18"/>
    <w:rsid w:val="001618B8"/>
    <w:rsid w:val="001A06E0"/>
    <w:rsid w:val="001C49B4"/>
    <w:rsid w:val="001E724A"/>
    <w:rsid w:val="00201A2F"/>
    <w:rsid w:val="002206D3"/>
    <w:rsid w:val="00247F73"/>
    <w:rsid w:val="0025690E"/>
    <w:rsid w:val="002A3072"/>
    <w:rsid w:val="002B4240"/>
    <w:rsid w:val="002D195A"/>
    <w:rsid w:val="00311B40"/>
    <w:rsid w:val="00333C10"/>
    <w:rsid w:val="00394C10"/>
    <w:rsid w:val="003D2B80"/>
    <w:rsid w:val="003E4B77"/>
    <w:rsid w:val="004103F6"/>
    <w:rsid w:val="00420484"/>
    <w:rsid w:val="0045164B"/>
    <w:rsid w:val="004B49B2"/>
    <w:rsid w:val="004E5238"/>
    <w:rsid w:val="005C1EF2"/>
    <w:rsid w:val="005E0DA5"/>
    <w:rsid w:val="006436D1"/>
    <w:rsid w:val="00645472"/>
    <w:rsid w:val="00676AC7"/>
    <w:rsid w:val="007700AE"/>
    <w:rsid w:val="0086238C"/>
    <w:rsid w:val="008B13A5"/>
    <w:rsid w:val="008B4470"/>
    <w:rsid w:val="008D025C"/>
    <w:rsid w:val="008D4619"/>
    <w:rsid w:val="008E752A"/>
    <w:rsid w:val="009105A8"/>
    <w:rsid w:val="00943B65"/>
    <w:rsid w:val="0097600D"/>
    <w:rsid w:val="00994223"/>
    <w:rsid w:val="009A2ED4"/>
    <w:rsid w:val="009E278A"/>
    <w:rsid w:val="009F0566"/>
    <w:rsid w:val="009F3EB6"/>
    <w:rsid w:val="00A41F08"/>
    <w:rsid w:val="00A769E6"/>
    <w:rsid w:val="00B076F1"/>
    <w:rsid w:val="00B27C7C"/>
    <w:rsid w:val="00B32E91"/>
    <w:rsid w:val="00BA734C"/>
    <w:rsid w:val="00BB523A"/>
    <w:rsid w:val="00C45DBF"/>
    <w:rsid w:val="00C542DC"/>
    <w:rsid w:val="00C55AE2"/>
    <w:rsid w:val="00C60ACE"/>
    <w:rsid w:val="00C633C7"/>
    <w:rsid w:val="00C83265"/>
    <w:rsid w:val="00D47285"/>
    <w:rsid w:val="00D84A39"/>
    <w:rsid w:val="00D87CF4"/>
    <w:rsid w:val="00DB1B5E"/>
    <w:rsid w:val="00DB5ED5"/>
    <w:rsid w:val="00E01AD9"/>
    <w:rsid w:val="00E72B3E"/>
    <w:rsid w:val="00EB7002"/>
    <w:rsid w:val="00EC29F1"/>
    <w:rsid w:val="00EC4C2E"/>
    <w:rsid w:val="00ED4DF5"/>
    <w:rsid w:val="00F279E3"/>
    <w:rsid w:val="00FB7487"/>
    <w:rsid w:val="0299B680"/>
    <w:rsid w:val="047E9503"/>
    <w:rsid w:val="093F2256"/>
    <w:rsid w:val="0CFFE425"/>
    <w:rsid w:val="123CD495"/>
    <w:rsid w:val="1BEEB0D1"/>
    <w:rsid w:val="1D5E10B8"/>
    <w:rsid w:val="1D7FCD75"/>
    <w:rsid w:val="1FDB01E1"/>
    <w:rsid w:val="22D426BC"/>
    <w:rsid w:val="284F9B3C"/>
    <w:rsid w:val="2A67DBB5"/>
    <w:rsid w:val="2B6F845F"/>
    <w:rsid w:val="30292B15"/>
    <w:rsid w:val="31494CF8"/>
    <w:rsid w:val="31D21A77"/>
    <w:rsid w:val="37009031"/>
    <w:rsid w:val="3DA7A7C2"/>
    <w:rsid w:val="48E15796"/>
    <w:rsid w:val="4A762F57"/>
    <w:rsid w:val="4D2F0802"/>
    <w:rsid w:val="59FECA33"/>
    <w:rsid w:val="5AB96F64"/>
    <w:rsid w:val="5E56E9CB"/>
    <w:rsid w:val="6121AC10"/>
    <w:rsid w:val="69E4198B"/>
    <w:rsid w:val="748B28F2"/>
    <w:rsid w:val="76DB8292"/>
    <w:rsid w:val="79E3E9BD"/>
    <w:rsid w:val="7B03A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8FF34C"/>
  <w15:chartTrackingRefBased/>
  <w15:docId w15:val="{E2241E8F-01A1-4E57-8827-40CC2FE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1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4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7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customStyle="1" w:styleId="normaltextrun">
    <w:name w:val="normaltextrun"/>
    <w:basedOn w:val="DefaultParagraphFont"/>
    <w:rsid w:val="00B076F1"/>
  </w:style>
  <w:style w:type="character" w:customStyle="1" w:styleId="eop">
    <w:name w:val="eop"/>
    <w:basedOn w:val="DefaultParagraphFont"/>
    <w:rsid w:val="00B076F1"/>
  </w:style>
  <w:style w:type="paragraph" w:styleId="ListParagraph">
    <w:name w:val="List Paragraph"/>
    <w:basedOn w:val="Normal"/>
    <w:uiPriority w:val="34"/>
    <w:qFormat/>
    <w:rsid w:val="00D84A39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Francesca\AppData\Local\Packages\Microsoft.Office.Desktop_8wekyb3d8bbwe\LocalCache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82FDEF67C14CA8B3578687C098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89E99-EC2A-4236-92D5-49437B238662}"/>
      </w:docPartPr>
      <w:docPartBody>
        <w:p w:rsidR="001C49B4" w:rsidRDefault="001C49B4">
          <w:pPr>
            <w:pStyle w:val="B882FDEF67C14CA8B3578687C098658F"/>
          </w:pPr>
          <w: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B4"/>
    <w:rsid w:val="000438BA"/>
    <w:rsid w:val="0013579D"/>
    <w:rsid w:val="001C49B4"/>
    <w:rsid w:val="004E03BC"/>
    <w:rsid w:val="0094167A"/>
    <w:rsid w:val="00C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FDEF67C14CA8B3578687C098658F">
    <w:name w:val="B882FDEF67C14CA8B3578687C098658F"/>
  </w:style>
  <w:style w:type="paragraph" w:customStyle="1" w:styleId="CF2DE9D1B9D34989AA25C4879760130E">
    <w:name w:val="CF2DE9D1B9D34989AA25C4879760130E"/>
  </w:style>
  <w:style w:type="paragraph" w:customStyle="1" w:styleId="454FE7C354A84EB281C2FA4CE2A5E676">
    <w:name w:val="454FE7C354A84EB281C2FA4CE2A5E676"/>
  </w:style>
  <w:style w:type="paragraph" w:customStyle="1" w:styleId="F742CDC06C174BECB10313CBC4FE1417">
    <w:name w:val="F742CDC06C174BECB10313CBC4FE1417"/>
  </w:style>
  <w:style w:type="paragraph" w:customStyle="1" w:styleId="368E68DA1AC54F3A85CE991ADB4B9D36">
    <w:name w:val="368E68DA1AC54F3A85CE991ADB4B9D36"/>
  </w:style>
  <w:style w:type="paragraph" w:customStyle="1" w:styleId="6EA7F22FDB8844B2ABEBFA0F9D560346">
    <w:name w:val="6EA7F22FDB8844B2ABEBFA0F9D560346"/>
  </w:style>
  <w:style w:type="paragraph" w:customStyle="1" w:styleId="4754886C53504D5187BA131B5D12E940">
    <w:name w:val="4754886C53504D5187BA131B5D12E940"/>
  </w:style>
  <w:style w:type="paragraph" w:customStyle="1" w:styleId="60EC787BD28A4DE49E6E05FD27446A18">
    <w:name w:val="60EC787BD28A4DE49E6E05FD27446A18"/>
  </w:style>
  <w:style w:type="paragraph" w:customStyle="1" w:styleId="4B43D77BA4CD4E1F91640616F12F455B">
    <w:name w:val="4B43D77BA4CD4E1F91640616F12F455B"/>
  </w:style>
  <w:style w:type="paragraph" w:customStyle="1" w:styleId="58B969ACA8DC4AF8B80022FEB563E7CF">
    <w:name w:val="58B969ACA8DC4AF8B80022FEB563E7CF"/>
  </w:style>
  <w:style w:type="paragraph" w:customStyle="1" w:styleId="8DDC5AC29B5B429D9867BFDF410C0EC6">
    <w:name w:val="8DDC5AC29B5B429D9867BFDF410C0EC6"/>
  </w:style>
  <w:style w:type="paragraph" w:customStyle="1" w:styleId="A8CF4770BBDC438A8AD54D0D9EC95E93">
    <w:name w:val="A8CF4770BBDC438A8AD54D0D9EC95E93"/>
  </w:style>
  <w:style w:type="paragraph" w:customStyle="1" w:styleId="F3093FCE568645E5BF893B9C341441A6">
    <w:name w:val="F3093FCE568645E5BF893B9C341441A6"/>
  </w:style>
  <w:style w:type="paragraph" w:customStyle="1" w:styleId="399F4223F19C487EBEDBEF41E9F0AEEB">
    <w:name w:val="399F4223F19C487EBEDBEF41E9F0AEEB"/>
  </w:style>
  <w:style w:type="paragraph" w:customStyle="1" w:styleId="70BB520868F64695BC8741E27A5BD515">
    <w:name w:val="70BB520868F64695BC8741E27A5BD515"/>
  </w:style>
  <w:style w:type="paragraph" w:customStyle="1" w:styleId="0CC941889B3E4864BC01A3F1FA5C8916">
    <w:name w:val="0CC941889B3E4864BC01A3F1FA5C8916"/>
  </w:style>
  <w:style w:type="paragraph" w:customStyle="1" w:styleId="B6538FFF55E949A3854899A604ED3BC2">
    <w:name w:val="B6538FFF55E949A3854899A604ED3BC2"/>
  </w:style>
  <w:style w:type="paragraph" w:customStyle="1" w:styleId="ADA130AF6CAB4B04BFDF56F186A3907C">
    <w:name w:val="ADA130AF6CAB4B04BFDF56F186A3907C"/>
  </w:style>
  <w:style w:type="paragraph" w:customStyle="1" w:styleId="0099B3B586664759B8462D37275822C4">
    <w:name w:val="0099B3B586664759B8462D37275822C4"/>
  </w:style>
  <w:style w:type="paragraph" w:customStyle="1" w:styleId="F3538955957E47CFBE4A624508E14E1F">
    <w:name w:val="F3538955957E47CFBE4A624508E14E1F"/>
  </w:style>
  <w:style w:type="paragraph" w:customStyle="1" w:styleId="E11F19E28F6C4338A32341F7DD54628A">
    <w:name w:val="E11F19E28F6C4338A32341F7DD54628A"/>
  </w:style>
  <w:style w:type="paragraph" w:customStyle="1" w:styleId="DE47B65D73B5479FA061D5D31994184A">
    <w:name w:val="DE47B65D73B5479FA061D5D31994184A"/>
  </w:style>
  <w:style w:type="paragraph" w:customStyle="1" w:styleId="AA70D6A3FEA64444AC0F4420D9B9169E">
    <w:name w:val="AA70D6A3FEA64444AC0F4420D9B9169E"/>
  </w:style>
  <w:style w:type="paragraph" w:customStyle="1" w:styleId="5A4E8AAE90E448819B5C5F18CC6980C3">
    <w:name w:val="5A4E8AAE90E448819B5C5F18CC6980C3"/>
  </w:style>
  <w:style w:type="paragraph" w:customStyle="1" w:styleId="F2837F60AEEC45C3A77611B38EEF85A6">
    <w:name w:val="F2837F60AEEC45C3A77611B38EEF85A6"/>
  </w:style>
  <w:style w:type="paragraph" w:customStyle="1" w:styleId="D9415487D20F4C229A2C7483BD185543">
    <w:name w:val="D9415487D20F4C229A2C7483BD185543"/>
  </w:style>
  <w:style w:type="paragraph" w:customStyle="1" w:styleId="44A59C8337A5455BB7263CC017261CA5">
    <w:name w:val="44A59C8337A5455BB7263CC017261CA5"/>
  </w:style>
  <w:style w:type="paragraph" w:customStyle="1" w:styleId="CCA41A4695C543CC92964322FF4231D4">
    <w:name w:val="CCA41A4695C543CC92964322FF4231D4"/>
  </w:style>
  <w:style w:type="paragraph" w:customStyle="1" w:styleId="AD086A1102914BFD906F6A3A4BB776F1">
    <w:name w:val="AD086A1102914BFD906F6A3A4BB776F1"/>
  </w:style>
  <w:style w:type="paragraph" w:customStyle="1" w:styleId="113AEC8B4448465F98F9B3D49CF99BE4">
    <w:name w:val="113AEC8B4448465F98F9B3D49CF99BE4"/>
  </w:style>
  <w:style w:type="paragraph" w:customStyle="1" w:styleId="623E926DAE20424B89781C771E789ACD">
    <w:name w:val="623E926DAE20424B89781C771E789ACD"/>
  </w:style>
  <w:style w:type="paragraph" w:customStyle="1" w:styleId="E98A5818B5524DADB1C051C8ACD78D81">
    <w:name w:val="E98A5818B5524DADB1C051C8ACD78D81"/>
  </w:style>
  <w:style w:type="paragraph" w:customStyle="1" w:styleId="846CC06539F3455EAB33D77254D0DE58">
    <w:name w:val="846CC06539F3455EAB33D77254D0DE58"/>
  </w:style>
  <w:style w:type="paragraph" w:customStyle="1" w:styleId="CFFC0841F705459CAC2B86408046C13C">
    <w:name w:val="CFFC0841F705459CAC2B86408046C13C"/>
  </w:style>
  <w:style w:type="paragraph" w:customStyle="1" w:styleId="A107CAC6A3A54A3889F07DBF018F7A60">
    <w:name w:val="A107CAC6A3A54A3889F07DBF018F7A60"/>
  </w:style>
  <w:style w:type="paragraph" w:customStyle="1" w:styleId="306CA15FDAFC4B5DA9DF8945BC4127AA">
    <w:name w:val="306CA15FDAFC4B5DA9DF8945BC4127AA"/>
  </w:style>
  <w:style w:type="paragraph" w:customStyle="1" w:styleId="97135C85BD9B429D940F9596D71F3627">
    <w:name w:val="97135C85BD9B429D940F9596D71F3627"/>
  </w:style>
  <w:style w:type="paragraph" w:customStyle="1" w:styleId="7B305222FBEA4B65A8A6A5E19069BAFB">
    <w:name w:val="7B305222FBEA4B65A8A6A5E19069BAFB"/>
  </w:style>
  <w:style w:type="paragraph" w:customStyle="1" w:styleId="B2402622DD0542A2A2882E278F6DD195">
    <w:name w:val="B2402622DD0542A2A2882E278F6DD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16b4836-5b19-40b7-bb16-7007554681d8"/>
    <ds:schemaRef ds:uri="bdd75e7b-e8a9-47ee-bfe8-292a25aee042"/>
  </ds:schemaRefs>
</ds:datastoreItem>
</file>

<file path=customXml/itemProps2.xml><?xml version="1.0" encoding="utf-8"?>
<ds:datastoreItem xmlns:ds="http://schemas.openxmlformats.org/officeDocument/2006/customXml" ds:itemID="{B79220CF-BB64-4E64-B69F-A42CA2191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75e7b-e8a9-47ee-bfe8-292a25aee042"/>
    <ds:schemaRef ds:uri="416b4836-5b19-40b7-bb16-700755468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07AC65-9670-48A0-AC5B-8DE7B6019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C:\Users\Francesca\AppData\Local\Packages\Microsoft.Office.Desktop_8wekyb3d8bbwe\LocalCache\Roaming\Microsoft\Templates\Short essay outline.dotx</Template>
  <TotalTime>2</TotalTime>
  <Pages>5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Francesca</dc:creator>
  <cp:lastModifiedBy>CJ  Conti</cp:lastModifiedBy>
  <cp:revision>50</cp:revision>
  <dcterms:created xsi:type="dcterms:W3CDTF">2020-06-22T18:05:00Z</dcterms:created>
  <dcterms:modified xsi:type="dcterms:W3CDTF">2022-06-29T14:52:00Z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5700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